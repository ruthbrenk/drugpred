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DED" w:rsidRDefault="00D40DED" w:rsidP="00D40DED">
      <w:pPr>
        <w:jc w:val="center"/>
        <w:rPr>
          <w:b/>
          <w:u w:val="single"/>
        </w:rPr>
      </w:pPr>
      <w:r w:rsidRPr="00D40DED">
        <w:rPr>
          <w:b/>
          <w:u w:val="single"/>
        </w:rPr>
        <w:t xml:space="preserve">DRUGPRED 2.0 </w:t>
      </w:r>
      <w:r w:rsidR="00AD6DE0">
        <w:rPr>
          <w:b/>
          <w:u w:val="single"/>
        </w:rPr>
        <w:t xml:space="preserve">TRAINING/TEST SETS 3 </w:t>
      </w:r>
      <w:r w:rsidRPr="00D40DED">
        <w:rPr>
          <w:b/>
          <w:u w:val="single"/>
        </w:rPr>
        <w:t>REPORTS</w:t>
      </w:r>
    </w:p>
    <w:p w:rsidR="00AD6DE0" w:rsidRDefault="00AD6DE0" w:rsidP="00D40DED">
      <w:pPr>
        <w:jc w:val="center"/>
      </w:pPr>
      <w:r>
        <w:t>PDB files have been removed, DrugPred2.0 descriptors, fsasa not included because it is skewed.</w:t>
      </w:r>
    </w:p>
    <w:p w:rsidR="00AD6DE0" w:rsidRPr="00AD6DE0" w:rsidRDefault="003507BB" w:rsidP="00D40DED">
      <w:pPr>
        <w:jc w:val="center"/>
      </w:pPr>
      <w:r>
        <w:t xml:space="preserve">PDB code </w:t>
      </w:r>
      <w:bookmarkStart w:id="0" w:name="_GoBack"/>
      <w:bookmarkEnd w:id="0"/>
      <w:r w:rsidR="00AD6DE0">
        <w:t>1x70 has been included for DPP-IV</w:t>
      </w:r>
    </w:p>
    <w:p w:rsidR="00D40DED" w:rsidRPr="00D40DED" w:rsidRDefault="00D40DED" w:rsidP="00D40DED">
      <w:pPr>
        <w:jc w:val="both"/>
        <w:rPr>
          <w:b/>
          <w:u w:val="single"/>
        </w:rPr>
      </w:pPr>
      <w:r w:rsidRPr="00D40DED">
        <w:rPr>
          <w:b/>
          <w:u w:val="single"/>
        </w:rPr>
        <w:t>Without haa, dsasa</w:t>
      </w:r>
    </w:p>
    <w:p w:rsidR="00D40DED" w:rsidRPr="00D40DED" w:rsidRDefault="00D40DED" w:rsidP="00D40DED">
      <w:pPr>
        <w:jc w:val="both"/>
        <w:rPr>
          <w:u w:val="single"/>
        </w:rPr>
      </w:pPr>
      <w:r w:rsidRPr="00D40DED">
        <w:rPr>
          <w:u w:val="single"/>
        </w:rPr>
        <w:t>Training Set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1048"/>
        <w:gridCol w:w="1053"/>
      </w:tblGrid>
      <w:tr w:rsidR="00D40DED" w:rsidRPr="00D40DED" w:rsidTr="00D40DED">
        <w:trPr>
          <w:trHeight w:val="31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40DED" w:rsidRPr="00D40DED" w:rsidRDefault="00D40DED" w:rsidP="00D4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color w:val="000000"/>
                <w:lang w:eastAsia="en-GB"/>
              </w:rPr>
              <w:t>0.906667</w:t>
            </w:r>
          </w:p>
        </w:tc>
      </w:tr>
      <w:tr w:rsidR="00D40DED" w:rsidRPr="00D40DED" w:rsidTr="00D40DED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DRUGGABLE</w:t>
            </w:r>
          </w:p>
        </w:tc>
      </w:tr>
      <w:tr w:rsidR="00D40DED" w:rsidRPr="00D40DED" w:rsidTr="00D40DED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40DED" w:rsidRPr="00D40DED" w:rsidRDefault="00D40DED" w:rsidP="00D4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</w:tr>
      <w:tr w:rsidR="00D40DED" w:rsidRPr="00D40DED" w:rsidTr="00D40DED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40DED" w:rsidRPr="00D40DED" w:rsidRDefault="00D40DED" w:rsidP="00D4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color w:val="000000"/>
                <w:lang w:eastAsia="en-GB"/>
              </w:rPr>
              <w:t>0.957447</w:t>
            </w:r>
          </w:p>
        </w:tc>
      </w:tr>
      <w:tr w:rsidR="00D40DED" w:rsidRPr="00D40DED" w:rsidTr="00D40DED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NONDRUGGABLE</w:t>
            </w:r>
          </w:p>
        </w:tc>
      </w:tr>
      <w:tr w:rsidR="00D40DED" w:rsidRPr="00D40DED" w:rsidTr="00D40DED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40DED" w:rsidRPr="00D40DED" w:rsidRDefault="00D40DED" w:rsidP="00D4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color w:val="000000"/>
                <w:lang w:eastAsia="en-GB"/>
              </w:rPr>
              <w:t>0.92</w:t>
            </w:r>
          </w:p>
        </w:tc>
      </w:tr>
      <w:tr w:rsidR="00D40DED" w:rsidRPr="00D40DED" w:rsidTr="00D40DED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0DED" w:rsidRPr="00D40DED" w:rsidRDefault="00D40DED" w:rsidP="00D40D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40DED" w:rsidRPr="00D40DED" w:rsidRDefault="00D40DED" w:rsidP="00D40D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0DED">
              <w:rPr>
                <w:rFonts w:ascii="Calibri" w:eastAsia="Times New Roman" w:hAnsi="Calibri" w:cs="Calibri"/>
                <w:color w:val="000000"/>
                <w:lang w:eastAsia="en-GB"/>
              </w:rPr>
              <w:t>0.821429</w:t>
            </w:r>
          </w:p>
        </w:tc>
      </w:tr>
    </w:tbl>
    <w:p w:rsidR="00967DCE" w:rsidRDefault="00D40DED" w:rsidP="00D40DED">
      <w:pPr>
        <w:jc w:val="both"/>
      </w:pPr>
      <w:r>
        <w:rPr>
          <w:noProof/>
          <w:lang w:eastAsia="en-GB"/>
        </w:rPr>
        <w:drawing>
          <wp:inline distT="0" distB="0" distL="0" distR="0">
            <wp:extent cx="5731510" cy="3406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escriptors_Results_DrugPred2_TrainingSet3_Nohaa_Nodsa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CE" w:rsidRDefault="00967DCE">
      <w:r>
        <w:br w:type="page"/>
      </w:r>
    </w:p>
    <w:p w:rsidR="00D40DED" w:rsidRPr="00D40DED" w:rsidRDefault="00D40DED" w:rsidP="00D40DED">
      <w:pPr>
        <w:jc w:val="both"/>
        <w:rPr>
          <w:u w:val="single"/>
        </w:rPr>
      </w:pPr>
      <w:r w:rsidRPr="00D40DED">
        <w:rPr>
          <w:u w:val="single"/>
        </w:rPr>
        <w:lastRenderedPageBreak/>
        <w:t>Test set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1048"/>
        <w:gridCol w:w="1053"/>
      </w:tblGrid>
      <w:tr w:rsidR="00471471" w:rsidRPr="00471471" w:rsidTr="00471471">
        <w:trPr>
          <w:trHeight w:val="31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471" w:rsidRPr="00471471" w:rsidRDefault="00471471" w:rsidP="00471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714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1471" w:rsidRPr="00471471" w:rsidRDefault="00471471" w:rsidP="0047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1471">
              <w:rPr>
                <w:rFonts w:ascii="Calibri" w:eastAsia="Times New Roman" w:hAnsi="Calibri" w:cs="Calibri"/>
                <w:color w:val="000000"/>
                <w:lang w:eastAsia="en-GB"/>
              </w:rPr>
              <w:t>0.864865</w:t>
            </w:r>
          </w:p>
        </w:tc>
      </w:tr>
      <w:tr w:rsidR="00471471" w:rsidRPr="00471471" w:rsidTr="0047147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471471" w:rsidRPr="00471471" w:rsidRDefault="00471471" w:rsidP="00471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714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DRUGGABLE</w:t>
            </w:r>
          </w:p>
        </w:tc>
      </w:tr>
      <w:tr w:rsidR="00471471" w:rsidRPr="00471471" w:rsidTr="0047147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471" w:rsidRPr="00471471" w:rsidRDefault="00471471" w:rsidP="00471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714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1471" w:rsidRPr="00471471" w:rsidRDefault="00471471" w:rsidP="0047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1471">
              <w:rPr>
                <w:rFonts w:ascii="Calibri" w:eastAsia="Times New Roman" w:hAnsi="Calibri" w:cs="Calibri"/>
                <w:color w:val="000000"/>
                <w:lang w:eastAsia="en-GB"/>
              </w:rPr>
              <w:t>0.9</w:t>
            </w:r>
          </w:p>
        </w:tc>
      </w:tr>
      <w:tr w:rsidR="00471471" w:rsidRPr="00471471" w:rsidTr="0047147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471" w:rsidRPr="00471471" w:rsidRDefault="00471471" w:rsidP="00471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714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1471" w:rsidRPr="00471471" w:rsidRDefault="00471471" w:rsidP="0047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1471">
              <w:rPr>
                <w:rFonts w:ascii="Calibri" w:eastAsia="Times New Roman" w:hAnsi="Calibri" w:cs="Calibri"/>
                <w:color w:val="000000"/>
                <w:lang w:eastAsia="en-GB"/>
              </w:rPr>
              <w:t>0.857143</w:t>
            </w:r>
          </w:p>
        </w:tc>
      </w:tr>
      <w:tr w:rsidR="00471471" w:rsidRPr="00471471" w:rsidTr="0047147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471471" w:rsidRPr="00471471" w:rsidRDefault="00471471" w:rsidP="00471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714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NONDRUGGABLE</w:t>
            </w:r>
          </w:p>
        </w:tc>
      </w:tr>
      <w:tr w:rsidR="00471471" w:rsidRPr="00471471" w:rsidTr="0047147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471" w:rsidRPr="00471471" w:rsidRDefault="00471471" w:rsidP="00471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714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1471" w:rsidRPr="00471471" w:rsidRDefault="00471471" w:rsidP="0047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1471">
              <w:rPr>
                <w:rFonts w:ascii="Calibri" w:eastAsia="Times New Roman" w:hAnsi="Calibri" w:cs="Calibri"/>
                <w:color w:val="000000"/>
                <w:lang w:eastAsia="en-GB"/>
              </w:rPr>
              <w:t>0.823529</w:t>
            </w:r>
          </w:p>
        </w:tc>
      </w:tr>
      <w:tr w:rsidR="00471471" w:rsidRPr="00471471" w:rsidTr="00471471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1471" w:rsidRPr="00471471" w:rsidRDefault="00471471" w:rsidP="00471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7147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71471" w:rsidRPr="00471471" w:rsidRDefault="00471471" w:rsidP="00471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1471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</w:tr>
    </w:tbl>
    <w:p w:rsidR="00D40DED" w:rsidRDefault="00471471" w:rsidP="00D40DED">
      <w:pPr>
        <w:jc w:val="both"/>
      </w:pPr>
      <w:r>
        <w:rPr>
          <w:noProof/>
          <w:lang w:eastAsia="en-GB"/>
        </w:rPr>
        <w:drawing>
          <wp:inline distT="0" distB="0" distL="0" distR="0">
            <wp:extent cx="5562600" cy="480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escriptors_Results_DrugPred2_ValidationSet3_Nohaa_Nodsa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71" w:rsidRDefault="00471471">
      <w:r>
        <w:br w:type="page"/>
      </w:r>
    </w:p>
    <w:p w:rsidR="00471471" w:rsidRPr="009A711C" w:rsidRDefault="009A711C" w:rsidP="00D40DED">
      <w:pPr>
        <w:jc w:val="both"/>
        <w:rPr>
          <w:b/>
          <w:u w:val="single"/>
        </w:rPr>
      </w:pPr>
      <w:r w:rsidRPr="009A711C">
        <w:rPr>
          <w:b/>
          <w:u w:val="single"/>
        </w:rPr>
        <w:lastRenderedPageBreak/>
        <w:t>With haa</w:t>
      </w:r>
    </w:p>
    <w:p w:rsidR="00B83CF8" w:rsidRPr="00810938" w:rsidRDefault="00B83CF8" w:rsidP="00D40DED">
      <w:pPr>
        <w:jc w:val="both"/>
        <w:rPr>
          <w:u w:val="single"/>
        </w:rPr>
      </w:pPr>
      <w:r w:rsidRPr="00B83CF8">
        <w:rPr>
          <w:u w:val="single"/>
        </w:rPr>
        <w:t>Training set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1048"/>
        <w:gridCol w:w="1053"/>
      </w:tblGrid>
      <w:tr w:rsidR="00DE19B1" w:rsidRPr="00DE19B1" w:rsidTr="00DE19B1">
        <w:trPr>
          <w:trHeight w:val="31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color w:val="000000"/>
                <w:lang w:eastAsia="en-GB"/>
              </w:rPr>
              <w:t>0.906667</w:t>
            </w:r>
          </w:p>
        </w:tc>
      </w:tr>
      <w:tr w:rsidR="00DE19B1" w:rsidRPr="00DE19B1" w:rsidTr="00DE19B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DRUGGABLE</w:t>
            </w:r>
          </w:p>
        </w:tc>
      </w:tr>
      <w:tr w:rsidR="00DE19B1" w:rsidRPr="00DE19B1" w:rsidTr="00DE19B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color w:val="000000"/>
                <w:lang w:eastAsia="en-GB"/>
              </w:rPr>
              <w:t>0.916667</w:t>
            </w:r>
          </w:p>
        </w:tc>
      </w:tr>
      <w:tr w:rsidR="00DE19B1" w:rsidRPr="00DE19B1" w:rsidTr="00DE19B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color w:val="000000"/>
                <w:lang w:eastAsia="en-GB"/>
              </w:rPr>
              <w:t>0.93617</w:t>
            </w:r>
          </w:p>
        </w:tc>
      </w:tr>
      <w:tr w:rsidR="00DE19B1" w:rsidRPr="00DE19B1" w:rsidTr="00DE19B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NONDRUGGABLE</w:t>
            </w:r>
          </w:p>
        </w:tc>
      </w:tr>
      <w:tr w:rsidR="00DE19B1" w:rsidRPr="00DE19B1" w:rsidTr="00DE19B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color w:val="000000"/>
                <w:lang w:eastAsia="en-GB"/>
              </w:rPr>
              <w:t>0.888889</w:t>
            </w:r>
          </w:p>
        </w:tc>
      </w:tr>
      <w:tr w:rsidR="00DE19B1" w:rsidRPr="00DE19B1" w:rsidTr="00DE19B1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color w:val="000000"/>
                <w:lang w:eastAsia="en-GB"/>
              </w:rPr>
              <w:t>0.857143</w:t>
            </w:r>
          </w:p>
        </w:tc>
      </w:tr>
    </w:tbl>
    <w:p w:rsidR="00DE19B1" w:rsidRDefault="00DE19B1" w:rsidP="00D40DED">
      <w:pPr>
        <w:jc w:val="both"/>
      </w:pPr>
      <w:r>
        <w:rPr>
          <w:noProof/>
          <w:lang w:eastAsia="en-GB"/>
        </w:rPr>
        <w:drawing>
          <wp:inline distT="0" distB="0" distL="0" distR="0">
            <wp:extent cx="5731510" cy="3406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escriptors_Results_DrugPred2_TrainingSet3_Withhaa_Nodsa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B1" w:rsidRDefault="00DE19B1">
      <w:r>
        <w:br w:type="page"/>
      </w:r>
    </w:p>
    <w:p w:rsidR="00B83CF8" w:rsidRPr="00B83CF8" w:rsidRDefault="00B83CF8" w:rsidP="00D40DED">
      <w:pPr>
        <w:jc w:val="both"/>
        <w:rPr>
          <w:u w:val="single"/>
        </w:rPr>
      </w:pPr>
      <w:r w:rsidRPr="00B83CF8">
        <w:rPr>
          <w:u w:val="single"/>
        </w:rPr>
        <w:lastRenderedPageBreak/>
        <w:t>Test set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1048"/>
        <w:gridCol w:w="1053"/>
      </w:tblGrid>
      <w:tr w:rsidR="00DE19B1" w:rsidRPr="00DE19B1" w:rsidTr="00DE19B1">
        <w:trPr>
          <w:trHeight w:val="31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color w:val="000000"/>
                <w:lang w:eastAsia="en-GB"/>
              </w:rPr>
              <w:t>0.942857</w:t>
            </w:r>
          </w:p>
        </w:tc>
      </w:tr>
      <w:tr w:rsidR="00DE19B1" w:rsidRPr="00DE19B1" w:rsidTr="00DE19B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DRUGGABLE</w:t>
            </w:r>
          </w:p>
        </w:tc>
      </w:tr>
      <w:tr w:rsidR="00DE19B1" w:rsidRPr="00DE19B1" w:rsidTr="00DE19B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color w:val="000000"/>
                <w:lang w:eastAsia="en-GB"/>
              </w:rPr>
              <w:t>0.952381</w:t>
            </w:r>
          </w:p>
        </w:tc>
      </w:tr>
      <w:tr w:rsidR="00DE19B1" w:rsidRPr="00DE19B1" w:rsidTr="00DE19B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color w:val="000000"/>
                <w:lang w:eastAsia="en-GB"/>
              </w:rPr>
              <w:t>0.952381</w:t>
            </w:r>
          </w:p>
        </w:tc>
      </w:tr>
      <w:tr w:rsidR="00DE19B1" w:rsidRPr="00DE19B1" w:rsidTr="00DE19B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NONDRUGGABLE</w:t>
            </w:r>
          </w:p>
        </w:tc>
      </w:tr>
      <w:tr w:rsidR="00DE19B1" w:rsidRPr="00DE19B1" w:rsidTr="00DE19B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color w:val="000000"/>
                <w:lang w:eastAsia="en-GB"/>
              </w:rPr>
              <w:t>0.928571</w:t>
            </w:r>
          </w:p>
        </w:tc>
      </w:tr>
      <w:tr w:rsidR="00DE19B1" w:rsidRPr="00DE19B1" w:rsidTr="00DE19B1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19B1" w:rsidRPr="00DE19B1" w:rsidRDefault="00DE19B1" w:rsidP="00DE1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19B1">
              <w:rPr>
                <w:rFonts w:ascii="Calibri" w:eastAsia="Times New Roman" w:hAnsi="Calibri" w:cs="Calibri"/>
                <w:color w:val="000000"/>
                <w:lang w:eastAsia="en-GB"/>
              </w:rPr>
              <w:t>0.928571</w:t>
            </w:r>
          </w:p>
        </w:tc>
      </w:tr>
    </w:tbl>
    <w:p w:rsidR="00B83CF8" w:rsidRDefault="00DE19B1" w:rsidP="00D40DED">
      <w:pPr>
        <w:jc w:val="both"/>
      </w:pPr>
      <w:r>
        <w:rPr>
          <w:noProof/>
          <w:lang w:eastAsia="en-GB"/>
        </w:rPr>
        <w:drawing>
          <wp:inline distT="0" distB="0" distL="0" distR="0">
            <wp:extent cx="5562600" cy="480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escriptors_Results_DrugPred2_ValidationSet3_Withhaa_Nodsa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E0" w:rsidRDefault="00AD6DE0">
      <w:r>
        <w:br w:type="page"/>
      </w:r>
    </w:p>
    <w:p w:rsidR="00AD6DE0" w:rsidRPr="00AD6DE0" w:rsidRDefault="00AD6DE0" w:rsidP="00D40DED">
      <w:pPr>
        <w:jc w:val="both"/>
        <w:rPr>
          <w:b/>
          <w:u w:val="single"/>
        </w:rPr>
      </w:pPr>
      <w:r w:rsidRPr="00AD6DE0">
        <w:rPr>
          <w:b/>
          <w:u w:val="single"/>
        </w:rPr>
        <w:lastRenderedPageBreak/>
        <w:t>With dsasa</w:t>
      </w:r>
    </w:p>
    <w:p w:rsidR="00AD6DE0" w:rsidRPr="00AD6DE0" w:rsidRDefault="00AD6DE0" w:rsidP="00D40DED">
      <w:pPr>
        <w:jc w:val="both"/>
        <w:rPr>
          <w:u w:val="single"/>
        </w:rPr>
      </w:pPr>
      <w:r w:rsidRPr="00AD6DE0">
        <w:rPr>
          <w:u w:val="single"/>
        </w:rPr>
        <w:t>Training set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1048"/>
        <w:gridCol w:w="1053"/>
      </w:tblGrid>
      <w:tr w:rsidR="00304CEC" w:rsidRPr="00304CEC" w:rsidTr="00304CEC">
        <w:trPr>
          <w:trHeight w:val="31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0.92</w:t>
            </w:r>
          </w:p>
        </w:tc>
      </w:tr>
      <w:tr w:rsidR="00304CEC" w:rsidRPr="00304CEC" w:rsidTr="00304CEC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DRUGGABLE</w:t>
            </w:r>
          </w:p>
        </w:tc>
      </w:tr>
      <w:tr w:rsidR="00304CEC" w:rsidRPr="00304CEC" w:rsidTr="00304CEC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0.918367</w:t>
            </w:r>
          </w:p>
        </w:tc>
      </w:tr>
      <w:tr w:rsidR="00304CEC" w:rsidRPr="00304CEC" w:rsidTr="00304CEC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0.957447</w:t>
            </w:r>
          </w:p>
        </w:tc>
      </w:tr>
      <w:tr w:rsidR="00304CEC" w:rsidRPr="00304CEC" w:rsidTr="00304CEC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NONDRUGGABLE</w:t>
            </w:r>
          </w:p>
        </w:tc>
      </w:tr>
      <w:tr w:rsidR="00304CEC" w:rsidRPr="00304CEC" w:rsidTr="00304CEC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0.923077</w:t>
            </w:r>
          </w:p>
        </w:tc>
      </w:tr>
      <w:tr w:rsidR="00304CEC" w:rsidRPr="00304CEC" w:rsidTr="00304CEC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0.857143</w:t>
            </w:r>
          </w:p>
        </w:tc>
      </w:tr>
    </w:tbl>
    <w:p w:rsidR="00AD6DE0" w:rsidRDefault="00304CEC" w:rsidP="00D40DED">
      <w:pPr>
        <w:jc w:val="both"/>
      </w:pPr>
      <w:r>
        <w:rPr>
          <w:noProof/>
          <w:lang w:eastAsia="en-GB"/>
        </w:rPr>
        <w:drawing>
          <wp:inline distT="0" distB="0" distL="0" distR="0">
            <wp:extent cx="5731510" cy="3406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escriptors_Results_DrugPred2_TrainingSet3_Nohaa_Withdsas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E0" w:rsidRDefault="00AD6DE0">
      <w:r>
        <w:br w:type="page"/>
      </w:r>
    </w:p>
    <w:p w:rsidR="00AD6DE0" w:rsidRPr="00AD6DE0" w:rsidRDefault="00AD6DE0" w:rsidP="00D40DED">
      <w:pPr>
        <w:jc w:val="both"/>
        <w:rPr>
          <w:u w:val="single"/>
        </w:rPr>
      </w:pPr>
      <w:r w:rsidRPr="00AD6DE0">
        <w:rPr>
          <w:u w:val="single"/>
        </w:rPr>
        <w:lastRenderedPageBreak/>
        <w:t>Test set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1048"/>
        <w:gridCol w:w="1053"/>
      </w:tblGrid>
      <w:tr w:rsidR="00304CEC" w:rsidRPr="00304CEC" w:rsidTr="00304CEC">
        <w:trPr>
          <w:trHeight w:val="31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0.885714</w:t>
            </w:r>
          </w:p>
        </w:tc>
      </w:tr>
      <w:tr w:rsidR="00304CEC" w:rsidRPr="00304CEC" w:rsidTr="00304CEC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DRUGGABLE</w:t>
            </w:r>
          </w:p>
        </w:tc>
      </w:tr>
      <w:tr w:rsidR="00304CEC" w:rsidRPr="00304CEC" w:rsidTr="00304CEC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0.947368</w:t>
            </w:r>
          </w:p>
        </w:tc>
      </w:tr>
      <w:tr w:rsidR="00304CEC" w:rsidRPr="00304CEC" w:rsidTr="00304CEC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0.857143</w:t>
            </w:r>
          </w:p>
        </w:tc>
      </w:tr>
      <w:tr w:rsidR="00304CEC" w:rsidRPr="00304CEC" w:rsidTr="00304CEC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NONDRUGGABLE</w:t>
            </w:r>
          </w:p>
        </w:tc>
      </w:tr>
      <w:tr w:rsidR="00304CEC" w:rsidRPr="00304CEC" w:rsidTr="00304CEC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0.8125</w:t>
            </w:r>
          </w:p>
        </w:tc>
      </w:tr>
      <w:tr w:rsidR="00304CEC" w:rsidRPr="00304CEC" w:rsidTr="00304CEC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0.928571</w:t>
            </w:r>
          </w:p>
        </w:tc>
      </w:tr>
    </w:tbl>
    <w:p w:rsidR="00AD6DE0" w:rsidRDefault="00304CEC" w:rsidP="00D40DED">
      <w:pPr>
        <w:jc w:val="both"/>
      </w:pPr>
      <w:r>
        <w:rPr>
          <w:noProof/>
          <w:lang w:eastAsia="en-GB"/>
        </w:rPr>
        <w:drawing>
          <wp:inline distT="0" distB="0" distL="0" distR="0">
            <wp:extent cx="5562600" cy="480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escriptors_Results_DrugPred2_ValidationSet3_Withdsasa_Noha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EC" w:rsidRDefault="00304CEC">
      <w:r>
        <w:br w:type="page"/>
      </w:r>
    </w:p>
    <w:p w:rsidR="00304CEC" w:rsidRPr="00304CEC" w:rsidRDefault="00304CEC" w:rsidP="00D40DED">
      <w:pPr>
        <w:jc w:val="both"/>
        <w:rPr>
          <w:b/>
          <w:u w:val="single"/>
        </w:rPr>
      </w:pPr>
      <w:r w:rsidRPr="00304CEC">
        <w:rPr>
          <w:b/>
          <w:u w:val="single"/>
        </w:rPr>
        <w:lastRenderedPageBreak/>
        <w:t>With dsasa, haa</w:t>
      </w:r>
    </w:p>
    <w:p w:rsidR="00304CEC" w:rsidRPr="00304CEC" w:rsidRDefault="00304CEC" w:rsidP="00D40DED">
      <w:pPr>
        <w:jc w:val="both"/>
        <w:rPr>
          <w:u w:val="single"/>
        </w:rPr>
      </w:pPr>
      <w:r w:rsidRPr="00304CEC">
        <w:rPr>
          <w:u w:val="single"/>
        </w:rPr>
        <w:t>Training set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1048"/>
        <w:gridCol w:w="1053"/>
      </w:tblGrid>
      <w:tr w:rsidR="00304CEC" w:rsidRPr="00304CEC" w:rsidTr="00304CEC">
        <w:trPr>
          <w:trHeight w:val="31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0.906667</w:t>
            </w:r>
          </w:p>
        </w:tc>
      </w:tr>
      <w:tr w:rsidR="00304CEC" w:rsidRPr="00304CEC" w:rsidTr="00304CEC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DRUGGABLE</w:t>
            </w:r>
          </w:p>
        </w:tc>
      </w:tr>
      <w:tr w:rsidR="00304CEC" w:rsidRPr="00304CEC" w:rsidTr="00304CEC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0.916667</w:t>
            </w:r>
          </w:p>
        </w:tc>
      </w:tr>
      <w:tr w:rsidR="00304CEC" w:rsidRPr="00304CEC" w:rsidTr="00304CEC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0.93617</w:t>
            </w:r>
          </w:p>
        </w:tc>
      </w:tr>
      <w:tr w:rsidR="00304CEC" w:rsidRPr="00304CEC" w:rsidTr="00304CEC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NONDRUGGABLE</w:t>
            </w:r>
          </w:p>
        </w:tc>
      </w:tr>
      <w:tr w:rsidR="00304CEC" w:rsidRPr="00304CEC" w:rsidTr="00304CEC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0.888889</w:t>
            </w:r>
          </w:p>
        </w:tc>
      </w:tr>
      <w:tr w:rsidR="00304CEC" w:rsidRPr="00304CEC" w:rsidTr="00304CEC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0.857143</w:t>
            </w:r>
          </w:p>
        </w:tc>
      </w:tr>
    </w:tbl>
    <w:p w:rsidR="00304CEC" w:rsidRDefault="00304CEC" w:rsidP="00D40DED">
      <w:pPr>
        <w:jc w:val="both"/>
      </w:pPr>
      <w:r>
        <w:rPr>
          <w:noProof/>
          <w:lang w:eastAsia="en-GB"/>
        </w:rPr>
        <w:drawing>
          <wp:inline distT="0" distB="0" distL="0" distR="0">
            <wp:extent cx="5731510" cy="34067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escriptors_Results_DrugPred2_TrainingSet3_Withhaa_Withdsa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EC" w:rsidRDefault="00304CEC">
      <w:r>
        <w:br w:type="page"/>
      </w:r>
    </w:p>
    <w:p w:rsidR="00304CEC" w:rsidRDefault="00304CEC" w:rsidP="00D40DED">
      <w:pPr>
        <w:jc w:val="both"/>
      </w:pPr>
    </w:p>
    <w:p w:rsidR="00304CEC" w:rsidRPr="00304CEC" w:rsidRDefault="00304CEC" w:rsidP="00D40DED">
      <w:pPr>
        <w:jc w:val="both"/>
        <w:rPr>
          <w:u w:val="single"/>
        </w:rPr>
      </w:pPr>
      <w:r w:rsidRPr="00304CEC">
        <w:rPr>
          <w:u w:val="single"/>
        </w:rPr>
        <w:t>Test set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1048"/>
        <w:gridCol w:w="1053"/>
      </w:tblGrid>
      <w:tr w:rsidR="00304CEC" w:rsidRPr="00304CEC" w:rsidTr="00304CEC">
        <w:trPr>
          <w:trHeight w:val="31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0.942857</w:t>
            </w:r>
          </w:p>
        </w:tc>
      </w:tr>
      <w:tr w:rsidR="00304CEC" w:rsidRPr="00304CEC" w:rsidTr="00304CEC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DRUGGABLE</w:t>
            </w:r>
          </w:p>
        </w:tc>
      </w:tr>
      <w:tr w:rsidR="00304CEC" w:rsidRPr="00304CEC" w:rsidTr="00304CEC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0.952381</w:t>
            </w:r>
          </w:p>
        </w:tc>
      </w:tr>
      <w:tr w:rsidR="00304CEC" w:rsidRPr="00304CEC" w:rsidTr="00304CEC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0.952381</w:t>
            </w:r>
          </w:p>
        </w:tc>
      </w:tr>
      <w:tr w:rsidR="00304CEC" w:rsidRPr="00304CEC" w:rsidTr="00304CEC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NONDRUGGABLE</w:t>
            </w:r>
          </w:p>
        </w:tc>
      </w:tr>
      <w:tr w:rsidR="00304CEC" w:rsidRPr="00304CEC" w:rsidTr="00304CEC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0.928571</w:t>
            </w:r>
          </w:p>
        </w:tc>
      </w:tr>
      <w:tr w:rsidR="00304CEC" w:rsidRPr="00304CEC" w:rsidTr="00304CEC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04CEC" w:rsidRPr="00304CEC" w:rsidRDefault="00304CEC" w:rsidP="00304C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04CEC">
              <w:rPr>
                <w:rFonts w:ascii="Calibri" w:eastAsia="Times New Roman" w:hAnsi="Calibri" w:cs="Calibri"/>
                <w:color w:val="000000"/>
                <w:lang w:eastAsia="en-GB"/>
              </w:rPr>
              <w:t>0.928571</w:t>
            </w:r>
          </w:p>
        </w:tc>
      </w:tr>
    </w:tbl>
    <w:p w:rsidR="00304CEC" w:rsidRDefault="00304CEC" w:rsidP="00D40DED">
      <w:pPr>
        <w:jc w:val="both"/>
      </w:pPr>
      <w:r>
        <w:rPr>
          <w:noProof/>
          <w:lang w:eastAsia="en-GB"/>
        </w:rPr>
        <w:drawing>
          <wp:inline distT="0" distB="0" distL="0" distR="0">
            <wp:extent cx="5562600" cy="480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escriptors_Results_DrugPred2_ValidationSet3_Withhaa_Withdsas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EC" w:rsidRDefault="00304CEC" w:rsidP="00304CEC"/>
    <w:sectPr w:rsidR="0030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ED"/>
    <w:rsid w:val="00304CEC"/>
    <w:rsid w:val="003507BB"/>
    <w:rsid w:val="00471471"/>
    <w:rsid w:val="00810938"/>
    <w:rsid w:val="00967DCE"/>
    <w:rsid w:val="009A711C"/>
    <w:rsid w:val="00AD6DE0"/>
    <w:rsid w:val="00B211D0"/>
    <w:rsid w:val="00B83CF8"/>
    <w:rsid w:val="00D40DED"/>
    <w:rsid w:val="00DE19B1"/>
    <w:rsid w:val="00F7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AAFC74E4</Template>
  <TotalTime>64</TotalTime>
  <Pages>8</Pages>
  <Words>190</Words>
  <Characters>1084</Characters>
  <Application>Microsoft Office Word</Application>
  <DocSecurity>0</DocSecurity>
  <Lines>9</Lines>
  <Paragraphs>2</Paragraphs>
  <ScaleCrop>false</ScaleCrop>
  <Company>University of Dundee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Aurijit Sarkar</dc:creator>
  <cp:lastModifiedBy>Aurijit Sarkar</cp:lastModifiedBy>
  <cp:revision>11</cp:revision>
  <dcterms:created xsi:type="dcterms:W3CDTF">2011-12-12T15:10:00Z</dcterms:created>
  <dcterms:modified xsi:type="dcterms:W3CDTF">2011-12-12T16:14:00Z</dcterms:modified>
</cp:coreProperties>
</file>